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0C3293B0" w14:textId="77777777" w:rsidTr="0006711B">
        <w:trPr>
          <w:trHeight w:val="340"/>
        </w:trPr>
        <w:tc>
          <w:tcPr>
            <w:tcW w:w="5000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03AFD95E" w14:textId="60FE923F" w:rsidR="007C3060" w:rsidRPr="00F47FD1" w:rsidRDefault="00F47FD1" w:rsidP="0015493A">
            <w:pPr>
              <w:tabs>
                <w:tab w:val="left" w:pos="8747"/>
              </w:tabs>
              <w:spacing w:after="0"/>
              <w:jc w:val="both"/>
              <w:textAlignment w:val="baseline"/>
              <w:rPr>
                <w:rFonts w:ascii="나눔고딕OTF" w:eastAsia="나눔고딕OTF" w:hAnsi="나눔고딕OTF"/>
                <w:b/>
                <w:spacing w:val="-20"/>
                <w:sz w:val="36"/>
                <w:szCs w:val="36"/>
              </w:rPr>
            </w:pPr>
            <w:r w:rsidRPr="00F47FD1">
              <w:rPr>
                <w:rFonts w:ascii="나눔고딕OTF" w:eastAsia="나눔고딕OTF" w:hAnsi="나눔고딕OTF" w:hint="eastAsia"/>
                <w:b/>
                <w:spacing w:val="-20"/>
                <w:sz w:val="36"/>
                <w:szCs w:val="36"/>
              </w:rPr>
              <w:t>아이디어</w:t>
            </w:r>
          </w:p>
        </w:tc>
      </w:tr>
    </w:tbl>
    <w:p w14:paraId="35876322" w14:textId="330F0EE3" w:rsidR="00B75F44" w:rsidRDefault="001F2446" w:rsidP="001F2446">
      <w:pPr>
        <w:pStyle w:val="a"/>
        <w:numPr>
          <w:ilvl w:val="0"/>
          <w:numId w:val="39"/>
        </w:numPr>
        <w:rPr>
          <w:szCs w:val="22"/>
        </w:rPr>
      </w:pPr>
      <w:r>
        <w:rPr>
          <w:rFonts w:hint="eastAsia"/>
          <w:szCs w:val="22"/>
        </w:rPr>
        <w:t xml:space="preserve">모듈을 갈아 끼우듯이 필요한 프로젝트를 </w:t>
      </w:r>
      <w:proofErr w:type="spellStart"/>
      <w:r>
        <w:rPr>
          <w:rFonts w:hint="eastAsia"/>
          <w:szCs w:val="22"/>
        </w:rPr>
        <w:t>가져다가</w:t>
      </w:r>
      <w:proofErr w:type="spellEnd"/>
      <w:r>
        <w:rPr>
          <w:rFonts w:hint="eastAsia"/>
          <w:szCs w:val="22"/>
        </w:rPr>
        <w:t xml:space="preserve"> 사용할 수 있도록 도메인 모델별로 프로젝트를 나눠서 사용한다.</w:t>
      </w:r>
    </w:p>
    <w:p w14:paraId="3190ACDC" w14:textId="77777777" w:rsidR="001F2446" w:rsidRDefault="001F2446" w:rsidP="001F2446">
      <w:pPr>
        <w:pStyle w:val="a"/>
        <w:numPr>
          <w:ilvl w:val="1"/>
          <w:numId w:val="39"/>
        </w:numPr>
        <w:rPr>
          <w:szCs w:val="22"/>
        </w:rPr>
      </w:pPr>
      <w:r>
        <w:rPr>
          <w:rFonts w:hint="eastAsia"/>
          <w:szCs w:val="22"/>
        </w:rPr>
        <w:t>로그인이 필요 없는 서비스(키오스크)에서는 로그인 관련 비즈니스 로직이 필요 없음.</w:t>
      </w:r>
    </w:p>
    <w:p w14:paraId="34E13644" w14:textId="10A102F0" w:rsidR="001F2446" w:rsidRDefault="001F2446" w:rsidP="001F2446">
      <w:pPr>
        <w:pStyle w:val="a"/>
        <w:numPr>
          <w:ilvl w:val="1"/>
          <w:numId w:val="39"/>
        </w:numPr>
        <w:rPr>
          <w:szCs w:val="22"/>
        </w:rPr>
      </w:pPr>
      <w:r>
        <w:rPr>
          <w:rFonts w:hint="eastAsia"/>
          <w:szCs w:val="22"/>
        </w:rPr>
        <w:t>로그인 관련 로직을 제외하고 프로젝트를 추가하여 사용하면, 코드의 양이 줄고, 향후 관련 업데이트나 기능 추가 시 관련 도메인 모델을 집중해서 관리할 수 있음.</w:t>
      </w:r>
    </w:p>
    <w:p w14:paraId="3CC31E18" w14:textId="1BB42398" w:rsidR="00E475B5" w:rsidRPr="00E475B5" w:rsidRDefault="00E475B5" w:rsidP="00E475B5">
      <w:pPr>
        <w:pStyle w:val="a"/>
        <w:numPr>
          <w:ilvl w:val="0"/>
          <w:numId w:val="39"/>
        </w:numPr>
        <w:rPr>
          <w:szCs w:val="22"/>
        </w:rPr>
      </w:pPr>
      <w:r>
        <w:rPr>
          <w:rFonts w:hint="eastAsia"/>
          <w:szCs w:val="22"/>
        </w:rPr>
        <w:t xml:space="preserve">현재 생각중인 </w:t>
      </w:r>
      <w:r>
        <w:t>계층 구조</w:t>
      </w:r>
      <w:r>
        <w:rPr>
          <w:rFonts w:hint="eastAsia"/>
        </w:rPr>
        <w:t>는 다음과 같음</w:t>
      </w:r>
    </w:p>
    <w:p w14:paraId="1A21E0A9" w14:textId="69845C7E" w:rsidR="00E475B5" w:rsidRPr="00E475B5" w:rsidRDefault="00E475B5" w:rsidP="00E475B5">
      <w:pPr>
        <w:pStyle w:val="a"/>
        <w:numPr>
          <w:ilvl w:val="1"/>
          <w:numId w:val="39"/>
        </w:numPr>
        <w:rPr>
          <w:szCs w:val="22"/>
        </w:rPr>
      </w:pPr>
      <w:r w:rsidRPr="002C5670">
        <w:rPr>
          <w:rFonts w:hint="eastAsia"/>
          <w:b/>
          <w:bCs w:val="0"/>
        </w:rPr>
        <w:t>MVC</w:t>
      </w:r>
      <w:r>
        <w:rPr>
          <w:rFonts w:hint="eastAsia"/>
        </w:rPr>
        <w:t xml:space="preserve">: 일반적인 웹 표층 구조. 향후 웹 이외에도 관련 비즈니스 로직이나 데이터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로직을 사용하는 프로젝트라면 다양하게 갈아 끼우거나 새로 추가할 수 있음.</w:t>
      </w:r>
    </w:p>
    <w:p w14:paraId="651C6BF7" w14:textId="19AE20FB" w:rsidR="00E475B5" w:rsidRPr="00E475B5" w:rsidRDefault="00E475B5" w:rsidP="00E475B5">
      <w:pPr>
        <w:pStyle w:val="a"/>
        <w:numPr>
          <w:ilvl w:val="1"/>
          <w:numId w:val="39"/>
        </w:numPr>
        <w:rPr>
          <w:szCs w:val="22"/>
        </w:rPr>
      </w:pPr>
      <w:r w:rsidRPr="002C5670">
        <w:rPr>
          <w:rFonts w:hint="eastAsia"/>
          <w:b/>
          <w:bCs w:val="0"/>
        </w:rPr>
        <w:t>BLL (</w:t>
      </w:r>
      <w:r w:rsidRPr="002C5670">
        <w:rPr>
          <w:b/>
          <w:bCs w:val="0"/>
        </w:rPr>
        <w:t>Business Logic Layer</w:t>
      </w:r>
      <w:r w:rsidRPr="002C5670">
        <w:rPr>
          <w:rFonts w:hint="eastAsia"/>
          <w:b/>
          <w:bCs w:val="0"/>
        </w:rPr>
        <w:t>)</w:t>
      </w:r>
      <w:r>
        <w:rPr>
          <w:rFonts w:hint="eastAsia"/>
        </w:rPr>
        <w:t>: 일반적인 비즈니스 로직을 처리. 다양한 서비스와 API 등을 관리하여 같은 기능을 쓰는 다른 프로젝트에 쉽게 이식하게 할 수 있음.</w:t>
      </w:r>
    </w:p>
    <w:p w14:paraId="0D5F0127" w14:textId="015F0CA4" w:rsidR="00E475B5" w:rsidRPr="001572FB" w:rsidRDefault="00E475B5" w:rsidP="00E475B5">
      <w:pPr>
        <w:pStyle w:val="a"/>
        <w:numPr>
          <w:ilvl w:val="1"/>
          <w:numId w:val="39"/>
        </w:numPr>
        <w:rPr>
          <w:szCs w:val="22"/>
        </w:rPr>
      </w:pPr>
      <w:r w:rsidRPr="002C5670">
        <w:rPr>
          <w:rFonts w:hint="eastAsia"/>
          <w:b/>
          <w:bCs w:val="0"/>
        </w:rPr>
        <w:t>DAL (</w:t>
      </w:r>
      <w:r w:rsidRPr="002C5670">
        <w:rPr>
          <w:b/>
          <w:bCs w:val="0"/>
        </w:rPr>
        <w:t>Data Access Layer</w:t>
      </w:r>
      <w:r w:rsidRPr="002C5670">
        <w:rPr>
          <w:rFonts w:hint="eastAsia"/>
          <w:b/>
          <w:bCs w:val="0"/>
        </w:rPr>
        <w:t>)</w:t>
      </w:r>
      <w:r>
        <w:rPr>
          <w:rFonts w:hint="eastAsia"/>
        </w:rPr>
        <w:t xml:space="preserve">: </w:t>
      </w:r>
      <w:r>
        <w:t>데이터베이스와의 상호작용을 담당</w:t>
      </w:r>
      <w:r>
        <w:rPr>
          <w:rFonts w:hint="eastAsia"/>
        </w:rPr>
        <w:t xml:space="preserve">하는 계층으로 </w:t>
      </w:r>
      <w:r w:rsidR="00A21EF4">
        <w:rPr>
          <w:rFonts w:hint="eastAsia"/>
        </w:rPr>
        <w:t xml:space="preserve">쿼리 실행이나 프로시저 실행 등 다양한 </w:t>
      </w:r>
      <w:r w:rsidR="00A21EF4">
        <w:t>트랜잭션</w:t>
      </w:r>
      <w:r w:rsidR="00A21EF4">
        <w:rPr>
          <w:rFonts w:hint="eastAsia"/>
        </w:rPr>
        <w:t>을 관리하게 하여 비즈니스 로직 맞춤 프로시저를 관리하게 될 예정.</w:t>
      </w:r>
    </w:p>
    <w:p w14:paraId="27908E0D" w14:textId="3DE4C122" w:rsidR="001572FB" w:rsidRPr="001F2446" w:rsidRDefault="001572FB" w:rsidP="00E475B5">
      <w:pPr>
        <w:pStyle w:val="a"/>
        <w:numPr>
          <w:ilvl w:val="1"/>
          <w:numId w:val="39"/>
        </w:numPr>
        <w:rPr>
          <w:szCs w:val="22"/>
        </w:rPr>
      </w:pPr>
      <w:proofErr w:type="spellStart"/>
      <w:r>
        <w:rPr>
          <w:rFonts w:hint="eastAsia"/>
          <w:b/>
          <w:bCs w:val="0"/>
        </w:rPr>
        <w:t>UnitTest</w:t>
      </w:r>
      <w:proofErr w:type="spellEnd"/>
      <w:r w:rsidRPr="001572FB">
        <w:rPr>
          <w:rFonts w:hint="eastAsia"/>
          <w:szCs w:val="22"/>
        </w:rPr>
        <w:t>:</w:t>
      </w:r>
      <w:r>
        <w:rPr>
          <w:rFonts w:hint="eastAsia"/>
          <w:szCs w:val="22"/>
        </w:rPr>
        <w:t xml:space="preserve"> 각종 테스트 관리를 </w:t>
      </w:r>
      <w:proofErr w:type="spellStart"/>
      <w:r>
        <w:rPr>
          <w:rFonts w:hint="eastAsia"/>
          <w:szCs w:val="22"/>
        </w:rPr>
        <w:t>UnitTest</w:t>
      </w:r>
      <w:proofErr w:type="spellEnd"/>
      <w:r>
        <w:rPr>
          <w:rFonts w:hint="eastAsia"/>
          <w:szCs w:val="22"/>
        </w:rPr>
        <w:t xml:space="preserve"> 프로젝트에서 진행</w:t>
      </w:r>
    </w:p>
    <w:p w14:paraId="08605BA7" w14:textId="73C064C5" w:rsidR="00084A91" w:rsidRPr="007C3060" w:rsidRDefault="00084A91" w:rsidP="00B75F44">
      <w:pPr>
        <w:pStyle w:val="a"/>
        <w:numPr>
          <w:ilvl w:val="0"/>
          <w:numId w:val="0"/>
        </w:numPr>
        <w:ind w:left="425" w:hanging="425"/>
        <w:rPr>
          <w:szCs w:val="22"/>
        </w:rPr>
      </w:pPr>
      <w:r>
        <w:rPr>
          <w:szCs w:val="22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F9701B" w:rsidRPr="007C3060" w14:paraId="2D2B02C3" w14:textId="77777777" w:rsidTr="00D20A7A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73A8C8C4" w14:textId="6F6C41C4" w:rsidR="00F9701B" w:rsidRPr="00F9701B" w:rsidRDefault="00F9701B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spacing w:val="-20"/>
                <w:kern w:val="0"/>
                <w:sz w:val="20"/>
                <w:szCs w:val="20"/>
                <w14:ligatures w14:val="none"/>
              </w:rPr>
            </w:pPr>
            <w:bookmarkStart w:id="0" w:name="_Hlk172101452"/>
            <w:r w:rsidRPr="00F9701B">
              <w:rPr>
                <w:rFonts w:ascii="나눔고딕OTF" w:eastAsia="나눔고딕OTF" w:hAnsi="나눔고딕OTF" w:cs="굴림" w:hint="eastAsia"/>
                <w:b/>
                <w:bCs/>
                <w:color w:val="000000"/>
                <w:spacing w:val="-20"/>
                <w:kern w:val="0"/>
                <w:sz w:val="36"/>
                <w:szCs w:val="36"/>
                <w14:ligatures w14:val="none"/>
              </w:rPr>
              <w:lastRenderedPageBreak/>
              <w:t>진행 내용</w:t>
            </w:r>
          </w:p>
        </w:tc>
      </w:tr>
    </w:tbl>
    <w:bookmarkEnd w:id="0"/>
    <w:p w14:paraId="0D201DC0" w14:textId="24F874ED" w:rsidR="0028701F" w:rsidRDefault="002C31A0" w:rsidP="002C31A0">
      <w:pPr>
        <w:pStyle w:val="a7"/>
        <w:widowControl/>
        <w:numPr>
          <w:ilvl w:val="0"/>
          <w:numId w:val="40"/>
        </w:numPr>
        <w:wordWrap/>
        <w:autoSpaceDE/>
        <w:autoSpaceDN/>
        <w:rPr>
          <w:rFonts w:ascii="나눔고딕OTF" w:eastAsia="나눔고딕OTF" w:hAnsi="나눔고딕OTF" w:cs="굴림"/>
          <w:kern w:val="0"/>
          <w:sz w:val="28"/>
          <w:szCs w:val="28"/>
          <w14:ligatures w14:val="none"/>
        </w:rPr>
      </w:pPr>
      <w:proofErr w:type="spellStart"/>
      <w:r>
        <w:rPr>
          <w:rFonts w:ascii="나눔고딕OTF" w:eastAsia="나눔고딕OTF" w:hAnsi="나눔고딕OTF" w:cs="굴림" w:hint="eastAsia"/>
          <w:kern w:val="0"/>
          <w:sz w:val="28"/>
          <w:szCs w:val="28"/>
          <w14:ligatures w14:val="none"/>
        </w:rPr>
        <w:t>IOManagerBLL</w:t>
      </w:r>
      <w:proofErr w:type="spellEnd"/>
      <w:r>
        <w:rPr>
          <w:rFonts w:ascii="나눔고딕OTF" w:eastAsia="나눔고딕OTF" w:hAnsi="나눔고딕OTF" w:cs="굴림" w:hint="eastAsia"/>
          <w:kern w:val="0"/>
          <w:sz w:val="28"/>
          <w:szCs w:val="28"/>
          <w14:ligatures w14:val="none"/>
        </w:rPr>
        <w:t>: 파일 IO 관련 비즈니스 로직</w:t>
      </w:r>
    </w:p>
    <w:p w14:paraId="28703B12" w14:textId="5CF1E408" w:rsidR="002C31A0" w:rsidRPr="002C31A0" w:rsidRDefault="002C31A0" w:rsidP="002C31A0">
      <w:pPr>
        <w:pStyle w:val="a7"/>
        <w:widowControl/>
        <w:numPr>
          <w:ilvl w:val="0"/>
          <w:numId w:val="40"/>
        </w:numPr>
        <w:wordWrap/>
        <w:autoSpaceDE/>
        <w:autoSpaceDN/>
        <w:rPr>
          <w:rFonts w:ascii="나눔고딕OTF" w:eastAsia="나눔고딕OTF" w:hAnsi="나눔고딕OTF" w:cs="굴림" w:hint="eastAsia"/>
          <w:kern w:val="0"/>
          <w:sz w:val="28"/>
          <w:szCs w:val="28"/>
          <w14:ligatures w14:val="none"/>
        </w:rPr>
      </w:pPr>
    </w:p>
    <w:p w14:paraId="72509DF3" w14:textId="57C3C9C3" w:rsidR="00242CBC" w:rsidRDefault="00242CBC">
      <w:pPr>
        <w:widowControl/>
        <w:wordWrap/>
        <w:autoSpaceDE/>
        <w:autoSpaceDN/>
        <w:rPr>
          <w:rFonts w:ascii="나눔고딕OTF" w:eastAsia="나눔고딕OTF" w:hAnsi="나눔고딕OTF" w:cs="굴림"/>
          <w:color w:val="747474" w:themeColor="background2" w:themeShade="80"/>
          <w:kern w:val="0"/>
          <w:sz w:val="24"/>
          <w14:ligatures w14:val="none"/>
        </w:rPr>
      </w:pPr>
      <w:r>
        <w:rPr>
          <w:rFonts w:ascii="나눔고딕OTF" w:eastAsia="나눔고딕OTF" w:hAnsi="나눔고딕OTF" w:cs="굴림"/>
          <w:color w:val="747474" w:themeColor="background2" w:themeShade="80"/>
          <w:kern w:val="0"/>
          <w:sz w:val="24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D478E4" w:rsidRPr="007C3060" w14:paraId="2F49D067" w14:textId="77777777" w:rsidTr="006C5EF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4661C184" w14:textId="77777777" w:rsidR="00D478E4" w:rsidRPr="00704D82" w:rsidRDefault="00CF6AE2" w:rsidP="006C5EF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spacing w:val="-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spacing w:val="-20"/>
                <w:kern w:val="0"/>
                <w:sz w:val="36"/>
                <w:szCs w:val="36"/>
                <w14:ligatures w14:val="none"/>
              </w:rPr>
              <w:lastRenderedPageBreak/>
              <w:t>업데이트 내역</w:t>
            </w:r>
          </w:p>
        </w:tc>
      </w:tr>
    </w:tbl>
    <w:p w14:paraId="3DCCC507" w14:textId="77777777" w:rsidR="003A369C" w:rsidRDefault="003A369C" w:rsidP="00D478E4">
      <w:pPr>
        <w:spacing w:after="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</w:p>
    <w:p w14:paraId="73AF6D90" w14:textId="77777777" w:rsidR="003A369C" w:rsidRDefault="003A369C">
      <w:pPr>
        <w:widowControl/>
        <w:wordWrap/>
        <w:autoSpaceDE/>
        <w:autoSpaceDN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3A369C" w:rsidRPr="007C3060" w14:paraId="43D27338" w14:textId="77777777" w:rsidTr="006C5EF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2C0B2D37" w14:textId="77777777" w:rsidR="003A369C" w:rsidRPr="00704D82" w:rsidRDefault="003A369C" w:rsidP="006C5EF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spacing w:val="-2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spacing w:val="-20"/>
                <w:kern w:val="0"/>
                <w:sz w:val="36"/>
                <w:szCs w:val="36"/>
                <w14:ligatures w14:val="none"/>
              </w:rPr>
              <w:lastRenderedPageBreak/>
              <w:t>시나리오</w:t>
            </w:r>
          </w:p>
        </w:tc>
      </w:tr>
    </w:tbl>
    <w:p w14:paraId="7B9AF5D2" w14:textId="77777777" w:rsidR="00D478E4" w:rsidRPr="00D478E4" w:rsidRDefault="00D478E4" w:rsidP="00D478E4">
      <w:pPr>
        <w:spacing w:after="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</w:p>
    <w:sectPr w:rsidR="00D478E4" w:rsidRPr="00D478E4" w:rsidSect="006A2A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9A43A" w14:textId="77777777" w:rsidR="00CC4203" w:rsidRDefault="00CC4203" w:rsidP="008B27B5">
      <w:pPr>
        <w:spacing w:after="0"/>
      </w:pPr>
      <w:r>
        <w:separator/>
      </w:r>
    </w:p>
  </w:endnote>
  <w:endnote w:type="continuationSeparator" w:id="0">
    <w:p w14:paraId="4F1B5691" w14:textId="77777777" w:rsidR="00CC4203" w:rsidRDefault="00CC4203" w:rsidP="008B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OTF ExtraBold"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61A57" w14:textId="77777777" w:rsidR="001448E9" w:rsidRDefault="001448E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894029"/>
      <w:docPartObj>
        <w:docPartGallery w:val="Page Numbers (Bottom of Page)"/>
        <w:docPartUnique/>
      </w:docPartObj>
    </w:sdtPr>
    <w:sdtContent>
      <w:p w14:paraId="0E046593" w14:textId="77777777" w:rsidR="008B27B5" w:rsidRDefault="008B27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9B97E76" w14:textId="77777777" w:rsidR="008B27B5" w:rsidRDefault="008B27B5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D8BE6" w14:textId="77777777" w:rsidR="001448E9" w:rsidRDefault="001448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B2A9D" w14:textId="77777777" w:rsidR="00CC4203" w:rsidRDefault="00CC4203" w:rsidP="008B27B5">
      <w:pPr>
        <w:spacing w:after="0"/>
      </w:pPr>
      <w:r>
        <w:separator/>
      </w:r>
    </w:p>
  </w:footnote>
  <w:footnote w:type="continuationSeparator" w:id="0">
    <w:p w14:paraId="366E6989" w14:textId="77777777" w:rsidR="00CC4203" w:rsidRDefault="00CC4203" w:rsidP="008B27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D1713" w14:textId="77777777" w:rsidR="001448E9" w:rsidRDefault="001448E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83A89" w14:textId="77777777" w:rsidR="001448E9" w:rsidRDefault="001448E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4F26B" w14:textId="77777777" w:rsidR="001448E9" w:rsidRDefault="001448E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450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" w15:restartNumberingAfterBreak="0">
    <w:nsid w:val="02EF2F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3AA3365"/>
    <w:multiLevelType w:val="multilevel"/>
    <w:tmpl w:val="4192E0E6"/>
    <w:lvl w:ilvl="0">
      <w:start w:val="1"/>
      <w:numFmt w:val="bullet"/>
      <w:suff w:val="space"/>
      <w:lvlText w:val=""/>
      <w:lvlJc w:val="left"/>
      <w:pPr>
        <w:ind w:left="284" w:hanging="114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3" w15:restartNumberingAfterBreak="0">
    <w:nsid w:val="043F1F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033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8776AB"/>
    <w:multiLevelType w:val="hybridMultilevel"/>
    <w:tmpl w:val="AC9C8BD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 w:tentative="1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6" w15:restartNumberingAfterBreak="0">
    <w:nsid w:val="18B33B89"/>
    <w:multiLevelType w:val="multilevel"/>
    <w:tmpl w:val="6478E82C"/>
    <w:numStyleLink w:val="1"/>
  </w:abstractNum>
  <w:abstractNum w:abstractNumId="7" w15:restartNumberingAfterBreak="0">
    <w:nsid w:val="1EBB2C6B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8" w15:restartNumberingAfterBreak="0">
    <w:nsid w:val="22026E06"/>
    <w:multiLevelType w:val="multilevel"/>
    <w:tmpl w:val="6478E82C"/>
    <w:numStyleLink w:val="1"/>
  </w:abstractNum>
  <w:abstractNum w:abstractNumId="9" w15:restartNumberingAfterBreak="0">
    <w:nsid w:val="24F90F70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0" w15:restartNumberingAfterBreak="0">
    <w:nsid w:val="27AB7B5A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27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2F504E6D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4" w15:restartNumberingAfterBreak="0">
    <w:nsid w:val="33586E7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5" w15:restartNumberingAfterBreak="0">
    <w:nsid w:val="365805CB"/>
    <w:multiLevelType w:val="hybridMultilevel"/>
    <w:tmpl w:val="FF8A048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6" w15:restartNumberingAfterBreak="0">
    <w:nsid w:val="38387C0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7" w15:restartNumberingAfterBreak="0">
    <w:nsid w:val="3D164116"/>
    <w:multiLevelType w:val="hybridMultilevel"/>
    <w:tmpl w:val="6930E73C"/>
    <w:lvl w:ilvl="0" w:tplc="65FE5BC8">
      <w:numFmt w:val="decimal"/>
      <w:suff w:val="space"/>
      <w:lvlText w:val="%1."/>
      <w:lvlJc w:val="left"/>
      <w:pPr>
        <w:ind w:left="0" w:firstLine="0"/>
      </w:pPr>
    </w:lvl>
    <w:lvl w:ilvl="1" w:tplc="A142DACA">
      <w:start w:val="1"/>
      <w:numFmt w:val="ganada"/>
      <w:suff w:val="space"/>
      <w:lvlText w:val="%2."/>
      <w:lvlJc w:val="left"/>
      <w:pPr>
        <w:ind w:left="0" w:firstLine="0"/>
      </w:pPr>
    </w:lvl>
    <w:lvl w:ilvl="2" w:tplc="1BD2B180">
      <w:start w:val="1"/>
      <w:numFmt w:val="decimal"/>
      <w:suff w:val="space"/>
      <w:lvlText w:val="%3)"/>
      <w:lvlJc w:val="left"/>
      <w:pPr>
        <w:ind w:left="0" w:firstLine="0"/>
      </w:pPr>
    </w:lvl>
    <w:lvl w:ilvl="3" w:tplc="2B18B9D8">
      <w:start w:val="1"/>
      <w:numFmt w:val="ganada"/>
      <w:suff w:val="space"/>
      <w:lvlText w:val="%4)"/>
      <w:lvlJc w:val="left"/>
      <w:pPr>
        <w:ind w:left="0" w:firstLine="0"/>
      </w:pPr>
    </w:lvl>
    <w:lvl w:ilvl="4" w:tplc="1C007CCE">
      <w:start w:val="1"/>
      <w:numFmt w:val="decimal"/>
      <w:suff w:val="space"/>
      <w:lvlText w:val="(%5)"/>
      <w:lvlJc w:val="left"/>
      <w:pPr>
        <w:ind w:left="0" w:firstLine="0"/>
      </w:pPr>
    </w:lvl>
    <w:lvl w:ilvl="5" w:tplc="66CAB6B4">
      <w:start w:val="1"/>
      <w:numFmt w:val="ganada"/>
      <w:suff w:val="space"/>
      <w:lvlText w:val="(%6)"/>
      <w:lvlJc w:val="left"/>
      <w:pPr>
        <w:ind w:left="0" w:firstLine="0"/>
      </w:pPr>
    </w:lvl>
    <w:lvl w:ilvl="6" w:tplc="A19A333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8450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AA1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E7558"/>
    <w:multiLevelType w:val="hybridMultilevel"/>
    <w:tmpl w:val="0ECE4D52"/>
    <w:lvl w:ilvl="0" w:tplc="965CBE4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522CE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89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A0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2A0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B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27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835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E320AD"/>
    <w:multiLevelType w:val="multilevel"/>
    <w:tmpl w:val="0CD80C76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610" w:hanging="185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1" w15:restartNumberingAfterBreak="0">
    <w:nsid w:val="506B6C9B"/>
    <w:multiLevelType w:val="hybridMultilevel"/>
    <w:tmpl w:val="6B7A7EA4"/>
    <w:lvl w:ilvl="0" w:tplc="E98A088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DACB51C">
      <w:start w:val="1"/>
      <w:numFmt w:val="ganada"/>
      <w:suff w:val="space"/>
      <w:lvlText w:val="%2."/>
      <w:lvlJc w:val="left"/>
      <w:pPr>
        <w:ind w:left="0" w:firstLine="0"/>
      </w:pPr>
    </w:lvl>
    <w:lvl w:ilvl="2" w:tplc="AA5E4238">
      <w:start w:val="1"/>
      <w:numFmt w:val="decimal"/>
      <w:suff w:val="space"/>
      <w:lvlText w:val="%3)"/>
      <w:lvlJc w:val="left"/>
      <w:pPr>
        <w:ind w:left="0" w:firstLine="0"/>
      </w:pPr>
    </w:lvl>
    <w:lvl w:ilvl="3" w:tplc="E89C2D4E">
      <w:start w:val="1"/>
      <w:numFmt w:val="ganada"/>
      <w:suff w:val="space"/>
      <w:lvlText w:val="%4)"/>
      <w:lvlJc w:val="left"/>
      <w:pPr>
        <w:ind w:left="0" w:firstLine="0"/>
      </w:pPr>
    </w:lvl>
    <w:lvl w:ilvl="4" w:tplc="61DC9208">
      <w:start w:val="1"/>
      <w:numFmt w:val="decimal"/>
      <w:suff w:val="space"/>
      <w:lvlText w:val="(%5)"/>
      <w:lvlJc w:val="left"/>
      <w:pPr>
        <w:ind w:left="0" w:firstLine="0"/>
      </w:pPr>
    </w:lvl>
    <w:lvl w:ilvl="5" w:tplc="E612D6E6">
      <w:start w:val="1"/>
      <w:numFmt w:val="ganada"/>
      <w:suff w:val="space"/>
      <w:lvlText w:val="(%6)"/>
      <w:lvlJc w:val="left"/>
      <w:pPr>
        <w:ind w:left="0" w:firstLine="0"/>
      </w:pPr>
    </w:lvl>
    <w:lvl w:ilvl="6" w:tplc="CAA82DA6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C84E1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0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FD6E0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3" w15:restartNumberingAfterBreak="0">
    <w:nsid w:val="57797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A3F6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D500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E576CBB"/>
    <w:multiLevelType w:val="multilevel"/>
    <w:tmpl w:val="361C5E3A"/>
    <w:lvl w:ilvl="0">
      <w:start w:val="1"/>
      <w:numFmt w:val="bullet"/>
      <w:lvlText w:val="□"/>
      <w:lvlJc w:val="left"/>
      <w:pPr>
        <w:ind w:left="425" w:hanging="425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▣"/>
      <w:lvlJc w:val="left"/>
      <w:pPr>
        <w:ind w:left="425" w:hanging="425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&gt;"/>
      <w:lvlJc w:val="left"/>
      <w:pPr>
        <w:ind w:left="709" w:hanging="284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√"/>
      <w:lvlJc w:val="left"/>
      <w:pPr>
        <w:ind w:left="709" w:hanging="284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0A42FAA"/>
    <w:multiLevelType w:val="multilevel"/>
    <w:tmpl w:val="6478E82C"/>
    <w:numStyleLink w:val="1"/>
  </w:abstractNum>
  <w:abstractNum w:abstractNumId="28" w15:restartNumberingAfterBreak="0">
    <w:nsid w:val="61CD3F45"/>
    <w:multiLevelType w:val="multilevel"/>
    <w:tmpl w:val="81C6FCF8"/>
    <w:lvl w:ilvl="0">
      <w:start w:val="1"/>
      <w:numFmt w:val="bullet"/>
      <w:pStyle w:val="a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9" w15:restartNumberingAfterBreak="0">
    <w:nsid w:val="62A40A19"/>
    <w:multiLevelType w:val="multilevel"/>
    <w:tmpl w:val="6478E82C"/>
    <w:numStyleLink w:val="1"/>
  </w:abstractNum>
  <w:abstractNum w:abstractNumId="30" w15:restartNumberingAfterBreak="0">
    <w:nsid w:val="636F5C98"/>
    <w:multiLevelType w:val="multilevel"/>
    <w:tmpl w:val="0CD80C76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610" w:hanging="185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31" w15:restartNumberingAfterBreak="0">
    <w:nsid w:val="64305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609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EAE59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24642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872582"/>
    <w:multiLevelType w:val="multilevel"/>
    <w:tmpl w:val="915E379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873"/>
        </w:tabs>
        <w:ind w:left="454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90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362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1816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227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724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3178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32" w:firstLine="0"/>
      </w:pPr>
      <w:rPr>
        <w:rFonts w:hint="eastAsia"/>
      </w:rPr>
    </w:lvl>
  </w:abstractNum>
  <w:abstractNum w:abstractNumId="36" w15:restartNumberingAfterBreak="0">
    <w:nsid w:val="75307BB9"/>
    <w:multiLevelType w:val="multilevel"/>
    <w:tmpl w:val="0CD80C76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610" w:hanging="185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37" w15:restartNumberingAfterBreak="0">
    <w:nsid w:val="7D020F32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C86F83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num w:numId="1" w16cid:durableId="55000093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83455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47625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12920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586969">
    <w:abstractNumId w:val="28"/>
  </w:num>
  <w:num w:numId="6" w16cid:durableId="1657604904">
    <w:abstractNumId w:val="12"/>
  </w:num>
  <w:num w:numId="7" w16cid:durableId="853769366">
    <w:abstractNumId w:val="27"/>
  </w:num>
  <w:num w:numId="8" w16cid:durableId="251621360">
    <w:abstractNumId w:val="35"/>
  </w:num>
  <w:num w:numId="9" w16cid:durableId="224221539">
    <w:abstractNumId w:val="17"/>
  </w:num>
  <w:num w:numId="10" w16cid:durableId="1160074913">
    <w:abstractNumId w:val="11"/>
  </w:num>
  <w:num w:numId="11" w16cid:durableId="126169838">
    <w:abstractNumId w:val="8"/>
  </w:num>
  <w:num w:numId="12" w16cid:durableId="1978098934">
    <w:abstractNumId w:val="2"/>
  </w:num>
  <w:num w:numId="13" w16cid:durableId="1060135774">
    <w:abstractNumId w:val="23"/>
  </w:num>
  <w:num w:numId="14" w16cid:durableId="1887914355">
    <w:abstractNumId w:val="0"/>
  </w:num>
  <w:num w:numId="15" w16cid:durableId="477459092">
    <w:abstractNumId w:val="32"/>
  </w:num>
  <w:num w:numId="16" w16cid:durableId="1168322861">
    <w:abstractNumId w:val="24"/>
  </w:num>
  <w:num w:numId="17" w16cid:durableId="1870795697">
    <w:abstractNumId w:val="14"/>
  </w:num>
  <w:num w:numId="18" w16cid:durableId="798032152">
    <w:abstractNumId w:val="7"/>
  </w:num>
  <w:num w:numId="19" w16cid:durableId="194081523">
    <w:abstractNumId w:val="10"/>
  </w:num>
  <w:num w:numId="20" w16cid:durableId="1279871398">
    <w:abstractNumId w:val="6"/>
  </w:num>
  <w:num w:numId="21" w16cid:durableId="367949285">
    <w:abstractNumId w:val="13"/>
  </w:num>
  <w:num w:numId="22" w16cid:durableId="701252424">
    <w:abstractNumId w:val="22"/>
  </w:num>
  <w:num w:numId="23" w16cid:durableId="1262030383">
    <w:abstractNumId w:val="25"/>
  </w:num>
  <w:num w:numId="24" w16cid:durableId="1435855556">
    <w:abstractNumId w:val="15"/>
  </w:num>
  <w:num w:numId="25" w16cid:durableId="1781682058">
    <w:abstractNumId w:val="16"/>
  </w:num>
  <w:num w:numId="26" w16cid:durableId="1366754501">
    <w:abstractNumId w:val="9"/>
  </w:num>
  <w:num w:numId="27" w16cid:durableId="953831472">
    <w:abstractNumId w:val="5"/>
  </w:num>
  <w:num w:numId="28" w16cid:durableId="590437051">
    <w:abstractNumId w:val="4"/>
  </w:num>
  <w:num w:numId="29" w16cid:durableId="1866867206">
    <w:abstractNumId w:val="1"/>
  </w:num>
  <w:num w:numId="30" w16cid:durableId="1173765740">
    <w:abstractNumId w:val="34"/>
  </w:num>
  <w:num w:numId="31" w16cid:durableId="144208615">
    <w:abstractNumId w:val="26"/>
  </w:num>
  <w:num w:numId="32" w16cid:durableId="678193865">
    <w:abstractNumId w:val="31"/>
  </w:num>
  <w:num w:numId="33" w16cid:durableId="450053009">
    <w:abstractNumId w:val="29"/>
  </w:num>
  <w:num w:numId="34" w16cid:durableId="1963683219">
    <w:abstractNumId w:val="30"/>
  </w:num>
  <w:num w:numId="35" w16cid:durableId="382024659">
    <w:abstractNumId w:val="38"/>
  </w:num>
  <w:num w:numId="36" w16cid:durableId="1480145646">
    <w:abstractNumId w:val="3"/>
  </w:num>
  <w:num w:numId="37" w16cid:durableId="396896984">
    <w:abstractNumId w:val="33"/>
  </w:num>
  <w:num w:numId="38" w16cid:durableId="1011838214">
    <w:abstractNumId w:val="19"/>
  </w:num>
  <w:num w:numId="39" w16cid:durableId="42874848">
    <w:abstractNumId w:val="20"/>
  </w:num>
  <w:num w:numId="40" w16cid:durableId="185167440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9E"/>
    <w:rsid w:val="00005A0E"/>
    <w:rsid w:val="00012B41"/>
    <w:rsid w:val="00015C91"/>
    <w:rsid w:val="00020EDF"/>
    <w:rsid w:val="00021AFD"/>
    <w:rsid w:val="0003434D"/>
    <w:rsid w:val="000514D0"/>
    <w:rsid w:val="00063E99"/>
    <w:rsid w:val="0006711B"/>
    <w:rsid w:val="00073D24"/>
    <w:rsid w:val="000747AE"/>
    <w:rsid w:val="00084A91"/>
    <w:rsid w:val="00095496"/>
    <w:rsid w:val="00096EF2"/>
    <w:rsid w:val="000C0D28"/>
    <w:rsid w:val="001158B0"/>
    <w:rsid w:val="0012502A"/>
    <w:rsid w:val="001366CC"/>
    <w:rsid w:val="001448E9"/>
    <w:rsid w:val="001458C2"/>
    <w:rsid w:val="001510DE"/>
    <w:rsid w:val="0015493A"/>
    <w:rsid w:val="001572FB"/>
    <w:rsid w:val="00166430"/>
    <w:rsid w:val="001664EF"/>
    <w:rsid w:val="001755D1"/>
    <w:rsid w:val="00177695"/>
    <w:rsid w:val="00186B3A"/>
    <w:rsid w:val="001942A8"/>
    <w:rsid w:val="001D04CA"/>
    <w:rsid w:val="001E1875"/>
    <w:rsid w:val="001F2446"/>
    <w:rsid w:val="00212D72"/>
    <w:rsid w:val="00225382"/>
    <w:rsid w:val="00231923"/>
    <w:rsid w:val="00242CBC"/>
    <w:rsid w:val="0025450D"/>
    <w:rsid w:val="00257666"/>
    <w:rsid w:val="00263824"/>
    <w:rsid w:val="00275B3E"/>
    <w:rsid w:val="00283D1E"/>
    <w:rsid w:val="002850DE"/>
    <w:rsid w:val="0028701F"/>
    <w:rsid w:val="00296523"/>
    <w:rsid w:val="002A01F0"/>
    <w:rsid w:val="002A0CE6"/>
    <w:rsid w:val="002C31A0"/>
    <w:rsid w:val="002C5670"/>
    <w:rsid w:val="002D5D1F"/>
    <w:rsid w:val="002D6AD4"/>
    <w:rsid w:val="002F57E4"/>
    <w:rsid w:val="002F5BCF"/>
    <w:rsid w:val="00301E0A"/>
    <w:rsid w:val="003023AB"/>
    <w:rsid w:val="00335FD0"/>
    <w:rsid w:val="00336539"/>
    <w:rsid w:val="00341A69"/>
    <w:rsid w:val="003554AD"/>
    <w:rsid w:val="003820E5"/>
    <w:rsid w:val="003854D2"/>
    <w:rsid w:val="003A369C"/>
    <w:rsid w:val="003B4711"/>
    <w:rsid w:val="003C0946"/>
    <w:rsid w:val="003D301C"/>
    <w:rsid w:val="003D58E7"/>
    <w:rsid w:val="00422C6D"/>
    <w:rsid w:val="004275EE"/>
    <w:rsid w:val="0043172C"/>
    <w:rsid w:val="00432824"/>
    <w:rsid w:val="00440B54"/>
    <w:rsid w:val="00452BA8"/>
    <w:rsid w:val="00452BD2"/>
    <w:rsid w:val="00473AE3"/>
    <w:rsid w:val="00474F83"/>
    <w:rsid w:val="004919EB"/>
    <w:rsid w:val="004A0D17"/>
    <w:rsid w:val="004B6B97"/>
    <w:rsid w:val="004C669A"/>
    <w:rsid w:val="00514BAE"/>
    <w:rsid w:val="00516BEB"/>
    <w:rsid w:val="00527DD8"/>
    <w:rsid w:val="00531A55"/>
    <w:rsid w:val="0053636A"/>
    <w:rsid w:val="0053723E"/>
    <w:rsid w:val="00543020"/>
    <w:rsid w:val="00544A72"/>
    <w:rsid w:val="00581737"/>
    <w:rsid w:val="00583D9C"/>
    <w:rsid w:val="00594C93"/>
    <w:rsid w:val="005D2CDD"/>
    <w:rsid w:val="005E0D0E"/>
    <w:rsid w:val="006106B9"/>
    <w:rsid w:val="00615787"/>
    <w:rsid w:val="00617A3F"/>
    <w:rsid w:val="00660ECB"/>
    <w:rsid w:val="00676CAC"/>
    <w:rsid w:val="0069213E"/>
    <w:rsid w:val="006A2A2F"/>
    <w:rsid w:val="006D38AA"/>
    <w:rsid w:val="006D4463"/>
    <w:rsid w:val="006D76A3"/>
    <w:rsid w:val="006E1474"/>
    <w:rsid w:val="006E3DA3"/>
    <w:rsid w:val="006F157E"/>
    <w:rsid w:val="00704524"/>
    <w:rsid w:val="00704D82"/>
    <w:rsid w:val="00717D40"/>
    <w:rsid w:val="00723ECA"/>
    <w:rsid w:val="00756BBB"/>
    <w:rsid w:val="00791A1D"/>
    <w:rsid w:val="0079581F"/>
    <w:rsid w:val="007A1D9D"/>
    <w:rsid w:val="007B3C83"/>
    <w:rsid w:val="007C3060"/>
    <w:rsid w:val="007E1B33"/>
    <w:rsid w:val="007F0B2D"/>
    <w:rsid w:val="0081368E"/>
    <w:rsid w:val="00825208"/>
    <w:rsid w:val="0082649B"/>
    <w:rsid w:val="00831DB2"/>
    <w:rsid w:val="008321B8"/>
    <w:rsid w:val="008363E7"/>
    <w:rsid w:val="00850A7B"/>
    <w:rsid w:val="00855536"/>
    <w:rsid w:val="00865C42"/>
    <w:rsid w:val="008670D5"/>
    <w:rsid w:val="0087453E"/>
    <w:rsid w:val="008A7C78"/>
    <w:rsid w:val="008B27B5"/>
    <w:rsid w:val="008B5AF3"/>
    <w:rsid w:val="008C6904"/>
    <w:rsid w:val="008C6F56"/>
    <w:rsid w:val="008E04FE"/>
    <w:rsid w:val="008E1895"/>
    <w:rsid w:val="00904F09"/>
    <w:rsid w:val="00907DCC"/>
    <w:rsid w:val="009229AF"/>
    <w:rsid w:val="00946C24"/>
    <w:rsid w:val="00950137"/>
    <w:rsid w:val="009505E1"/>
    <w:rsid w:val="00951A48"/>
    <w:rsid w:val="0095517D"/>
    <w:rsid w:val="00956D0D"/>
    <w:rsid w:val="00965200"/>
    <w:rsid w:val="009C389C"/>
    <w:rsid w:val="009C45F5"/>
    <w:rsid w:val="009E5F23"/>
    <w:rsid w:val="009F00AA"/>
    <w:rsid w:val="00A00F2F"/>
    <w:rsid w:val="00A21EF4"/>
    <w:rsid w:val="00A2580E"/>
    <w:rsid w:val="00A51D50"/>
    <w:rsid w:val="00A56498"/>
    <w:rsid w:val="00A56F53"/>
    <w:rsid w:val="00A82C2D"/>
    <w:rsid w:val="00A855AB"/>
    <w:rsid w:val="00AA0C6C"/>
    <w:rsid w:val="00AA4D34"/>
    <w:rsid w:val="00AB11BF"/>
    <w:rsid w:val="00AB7CB6"/>
    <w:rsid w:val="00AC282C"/>
    <w:rsid w:val="00AC5522"/>
    <w:rsid w:val="00AF651B"/>
    <w:rsid w:val="00B01092"/>
    <w:rsid w:val="00B261E3"/>
    <w:rsid w:val="00B4412A"/>
    <w:rsid w:val="00B75F44"/>
    <w:rsid w:val="00B91DC2"/>
    <w:rsid w:val="00BF118F"/>
    <w:rsid w:val="00C032A3"/>
    <w:rsid w:val="00C053F3"/>
    <w:rsid w:val="00C142B5"/>
    <w:rsid w:val="00C1541F"/>
    <w:rsid w:val="00C20FEF"/>
    <w:rsid w:val="00C321A9"/>
    <w:rsid w:val="00C47C43"/>
    <w:rsid w:val="00C5600A"/>
    <w:rsid w:val="00C859EF"/>
    <w:rsid w:val="00CA077F"/>
    <w:rsid w:val="00CB77CA"/>
    <w:rsid w:val="00CC4203"/>
    <w:rsid w:val="00CC56FC"/>
    <w:rsid w:val="00CC7433"/>
    <w:rsid w:val="00CE05D2"/>
    <w:rsid w:val="00CE4EFA"/>
    <w:rsid w:val="00CE59F9"/>
    <w:rsid w:val="00CF6AE2"/>
    <w:rsid w:val="00D04C18"/>
    <w:rsid w:val="00D12FB8"/>
    <w:rsid w:val="00D159D3"/>
    <w:rsid w:val="00D20A7A"/>
    <w:rsid w:val="00D41226"/>
    <w:rsid w:val="00D478E4"/>
    <w:rsid w:val="00D559B7"/>
    <w:rsid w:val="00D86728"/>
    <w:rsid w:val="00DA616A"/>
    <w:rsid w:val="00DB6D16"/>
    <w:rsid w:val="00DB71C3"/>
    <w:rsid w:val="00DC5A63"/>
    <w:rsid w:val="00DD1474"/>
    <w:rsid w:val="00DD1781"/>
    <w:rsid w:val="00DD4F85"/>
    <w:rsid w:val="00DE129E"/>
    <w:rsid w:val="00DE7D45"/>
    <w:rsid w:val="00DF078B"/>
    <w:rsid w:val="00DF3A28"/>
    <w:rsid w:val="00E13813"/>
    <w:rsid w:val="00E172F8"/>
    <w:rsid w:val="00E275A9"/>
    <w:rsid w:val="00E30749"/>
    <w:rsid w:val="00E475B5"/>
    <w:rsid w:val="00E76762"/>
    <w:rsid w:val="00E77580"/>
    <w:rsid w:val="00E8322C"/>
    <w:rsid w:val="00E971DC"/>
    <w:rsid w:val="00EA7603"/>
    <w:rsid w:val="00EC6E0F"/>
    <w:rsid w:val="00ED1FAD"/>
    <w:rsid w:val="00ED353F"/>
    <w:rsid w:val="00EE0DA5"/>
    <w:rsid w:val="00F15E07"/>
    <w:rsid w:val="00F260FE"/>
    <w:rsid w:val="00F34476"/>
    <w:rsid w:val="00F36660"/>
    <w:rsid w:val="00F36CFF"/>
    <w:rsid w:val="00F46C05"/>
    <w:rsid w:val="00F47FD1"/>
    <w:rsid w:val="00F5150C"/>
    <w:rsid w:val="00F71FBB"/>
    <w:rsid w:val="00F74B36"/>
    <w:rsid w:val="00F76B80"/>
    <w:rsid w:val="00F80A58"/>
    <w:rsid w:val="00F839F9"/>
    <w:rsid w:val="00F87206"/>
    <w:rsid w:val="00F90631"/>
    <w:rsid w:val="00F9701B"/>
    <w:rsid w:val="00FC1E49"/>
    <w:rsid w:val="00FC4570"/>
    <w:rsid w:val="00FC482A"/>
    <w:rsid w:val="00FC7412"/>
    <w:rsid w:val="00FD715F"/>
    <w:rsid w:val="00FE2210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1E693"/>
  <w15:chartTrackingRefBased/>
  <w15:docId w15:val="{1E01A00C-6155-4BFE-B675-BAA70CA7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69C"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7C3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C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C3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C3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C3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C3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C3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C3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C3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7C3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C30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C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C3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C3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C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C306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C306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C306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C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C306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C3060"/>
    <w:rPr>
      <w:b/>
      <w:bCs/>
      <w:smallCaps/>
      <w:color w:val="0F4761" w:themeColor="accent1" w:themeShade="BF"/>
      <w:spacing w:val="5"/>
    </w:rPr>
  </w:style>
  <w:style w:type="paragraph" w:customStyle="1" w:styleId="ab">
    <w:name w:val="바탕글"/>
    <w:basedOn w:val="a0"/>
    <w:rsid w:val="007C306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1">
    <w:name w:val="스타일1"/>
    <w:uiPriority w:val="99"/>
    <w:rsid w:val="001158B0"/>
    <w:pPr>
      <w:numPr>
        <w:numId w:val="6"/>
      </w:numPr>
    </w:pPr>
  </w:style>
  <w:style w:type="paragraph" w:styleId="ac">
    <w:name w:val="header"/>
    <w:basedOn w:val="a0"/>
    <w:link w:val="Char3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c"/>
    <w:uiPriority w:val="99"/>
    <w:rsid w:val="008B27B5"/>
  </w:style>
  <w:style w:type="paragraph" w:styleId="ad">
    <w:name w:val="footer"/>
    <w:basedOn w:val="a0"/>
    <w:link w:val="Char4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d"/>
    <w:uiPriority w:val="99"/>
    <w:rsid w:val="008B27B5"/>
  </w:style>
  <w:style w:type="paragraph" w:customStyle="1" w:styleId="a">
    <w:name w:val="목차 단락 스타일"/>
    <w:basedOn w:val="a0"/>
    <w:link w:val="Char5"/>
    <w:qFormat/>
    <w:rsid w:val="00F74B36"/>
    <w:pPr>
      <w:numPr>
        <w:numId w:val="5"/>
      </w:numPr>
      <w:spacing w:after="120" w:line="276" w:lineRule="auto"/>
      <w:jc w:val="both"/>
      <w:textAlignment w:val="baseline"/>
    </w:pPr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character" w:customStyle="1" w:styleId="Char5">
    <w:name w:val="목차 단락 스타일 Char"/>
    <w:basedOn w:val="a1"/>
    <w:link w:val="a"/>
    <w:rsid w:val="00F74B36"/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table" w:styleId="ae">
    <w:name w:val="Table Grid"/>
    <w:basedOn w:val="a2"/>
    <w:uiPriority w:val="39"/>
    <w:rsid w:val="00DD4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756BBB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756BB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56BBB"/>
    <w:rPr>
      <w:color w:val="96607D" w:themeColor="followedHyperlink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5E0D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JS\OneDrive\&#47928;&#49436;\&#50629;&#47924;&#50857;\2.%20&#50629;&#47924;%20&#47928;&#49436;\&#51089;&#50629;%20&#47928;&#49436;%20&#50892;&#46300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Custom Theme 0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C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사용자 지정 1">
      <a:majorFont>
        <a:latin typeface="나눔고딕OTF ExtraBold"/>
        <a:ea typeface="나눔고딕OTF ExtraBold"/>
        <a:cs typeface=""/>
      </a:majorFont>
      <a:minorFont>
        <a:latin typeface="나눔고딕OTF"/>
        <a:ea typeface="나눔고딕OTF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4E3C-B898-4B3D-8CA7-4E16AE8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작업 문서 워드 서식.dotx</Template>
  <TotalTime>22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윤종섭</dc:creator>
  <cp:keywords/>
  <dc:description/>
  <cp:lastModifiedBy>k1035</cp:lastModifiedBy>
  <cp:revision>11</cp:revision>
  <dcterms:created xsi:type="dcterms:W3CDTF">2024-07-25T01:14:00Z</dcterms:created>
  <dcterms:modified xsi:type="dcterms:W3CDTF">2024-07-29T01:10:00Z</dcterms:modified>
</cp:coreProperties>
</file>